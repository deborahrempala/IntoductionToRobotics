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287" w:rsidRDefault="00303287">
      <w:pPr>
        <w:pStyle w:val="Standard"/>
      </w:pPr>
      <w:bookmarkStart w:id="0" w:name="_GoBack"/>
      <w:bookmarkEnd w:id="0"/>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303287">
      <w:pPr>
        <w:pStyle w:val="Standard"/>
      </w:pPr>
    </w:p>
    <w:p w:rsidR="00303287" w:rsidRDefault="00FC2006">
      <w:pPr>
        <w:pStyle w:val="Standard"/>
        <w:jc w:val="center"/>
      </w:pPr>
      <w:r>
        <w:t>Lab Report 2: Whiskers</w:t>
      </w:r>
    </w:p>
    <w:p w:rsidR="00303287" w:rsidRDefault="00FC2006">
      <w:pPr>
        <w:pStyle w:val="Standard"/>
        <w:jc w:val="center"/>
      </w:pPr>
      <w:r>
        <w:t>Douglas Grunder and Deborah Rempala</w:t>
      </w:r>
    </w:p>
    <w:p w:rsidR="00303287" w:rsidRDefault="00FC2006">
      <w:pPr>
        <w:pStyle w:val="Standard"/>
        <w:jc w:val="center"/>
      </w:pPr>
      <w:r>
        <w:t>Intro to Robotics</w:t>
      </w:r>
    </w:p>
    <w:p w:rsidR="00303287" w:rsidRDefault="00FC2006">
      <w:pPr>
        <w:pStyle w:val="Standard"/>
        <w:jc w:val="center"/>
      </w:pPr>
      <w:r>
        <w:t>February 2</w:t>
      </w:r>
      <w:r>
        <w:rPr>
          <w:vertAlign w:val="superscript"/>
        </w:rPr>
        <w:t>nd</w:t>
      </w:r>
      <w:r>
        <w:t>,2016</w:t>
      </w:r>
    </w:p>
    <w:p w:rsidR="00303287" w:rsidRDefault="00303287">
      <w:pPr>
        <w:pStyle w:val="Standard"/>
        <w:jc w:val="center"/>
      </w:pPr>
    </w:p>
    <w:p w:rsidR="00303287" w:rsidRDefault="00303287">
      <w:pPr>
        <w:pStyle w:val="Standard"/>
        <w:jc w:val="center"/>
      </w:pPr>
    </w:p>
    <w:p w:rsidR="00303287" w:rsidRDefault="00FC2006">
      <w:pPr>
        <w:pStyle w:val="Standard"/>
        <w:pageBreakBefore/>
        <w:spacing w:line="480" w:lineRule="auto"/>
      </w:pPr>
      <w:r>
        <w:lastRenderedPageBreak/>
        <w:tab/>
        <w:t xml:space="preserve">In this lab, we were to have our robot detect barriers by using </w:t>
      </w:r>
      <w:r>
        <w:t>the whiskers that came with the bot. We first had to assemble the bot with the associated whishers. This took some time because the numbers on the bread board were tiny and hard to see. Our bot was also missing one of the spacers. Once the bot was assemble</w:t>
      </w:r>
      <w:r>
        <w:t>d correctly, we could begin programming it.</w:t>
      </w:r>
    </w:p>
    <w:p w:rsidR="00303287" w:rsidRDefault="00FC2006">
      <w:pPr>
        <w:pStyle w:val="Standard"/>
        <w:spacing w:line="480" w:lineRule="auto"/>
      </w:pPr>
      <w:r>
        <w:tab/>
        <w:t>The first major error our bot had was that the port was not being read by the USB drive. This then made it impossible to upload our code to the bot. This problem occured because the port on the computer was loos</w:t>
      </w:r>
      <w:r>
        <w:t>e and wasn't able to locate the USB. This was because other students would violently pull out their personal flash drive. We solved this problem by pulling the USB connector out and plugging it in again.</w:t>
      </w:r>
    </w:p>
    <w:p w:rsidR="00303287" w:rsidRDefault="00FC2006">
      <w:pPr>
        <w:pStyle w:val="Standard"/>
        <w:spacing w:line="480" w:lineRule="auto"/>
      </w:pPr>
      <w:r>
        <w:tab/>
        <w:t>The second major error our bot had was that there w</w:t>
      </w:r>
      <w:r>
        <w:t>as a short delay in the code. This would cause the bot to hit the barrier then move away from it. This would  happen because the code was recycled from a previous lab. After the delay was taken out, the bot ran fine.</w:t>
      </w:r>
    </w:p>
    <w:p w:rsidR="00303287" w:rsidRDefault="00FC2006">
      <w:pPr>
        <w:pStyle w:val="Standard"/>
        <w:spacing w:line="480" w:lineRule="auto"/>
      </w:pPr>
      <w:r>
        <w:tab/>
        <w:t xml:space="preserve">Durning this lab, we noticed that the </w:t>
      </w:r>
      <w:r>
        <w:t>sensors were indeed usefull because it prevented our bot from crashing into the barriers. In the future, it would be cool to make our bot fight with another bot and to see what would happen. This lab gave us an insight into how sensors work on robots.</w:t>
      </w:r>
    </w:p>
    <w:sectPr w:rsidR="00303287">
      <w:headerReference w:type="default" r:id="rId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C2006">
      <w:r>
        <w:separator/>
      </w:r>
    </w:p>
  </w:endnote>
  <w:endnote w:type="continuationSeparator" w:id="0">
    <w:p w:rsidR="00000000" w:rsidRDefault="00FC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C2006">
      <w:r>
        <w:rPr>
          <w:color w:val="000000"/>
        </w:rPr>
        <w:separator/>
      </w:r>
    </w:p>
  </w:footnote>
  <w:footnote w:type="continuationSeparator" w:id="0">
    <w:p w:rsidR="00000000" w:rsidRDefault="00FC20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756B" w:rsidRDefault="00FC2006">
    <w:pPr>
      <w:pStyle w:val="Header"/>
      <w:jc w:val="right"/>
    </w:pPr>
    <w:r>
      <w:t>Grunder/Rempala</w:t>
    </w:r>
    <w:r>
      <w:fldChar w:fldCharType="begin"/>
    </w:r>
    <w:r>
      <w:instrText xml:space="preserve"> PAGE </w:instrText>
    </w:r>
    <w:r>
      <w:fldChar w:fldCharType="separate"/>
    </w:r>
    <w:r>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6"/>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03287"/>
    <w:rsid w:val="00303287"/>
    <w:rsid w:val="00EE3893"/>
    <w:rsid w:val="00FC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8"/>
        <w:tab w:val="right" w:pos="9637"/>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8"/>
        <w:tab w:val="right" w:pos="963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Rempala</dc:creator>
  <cp:lastModifiedBy>Deborah Rempala</cp:lastModifiedBy>
  <cp:revision>2</cp:revision>
  <dcterms:created xsi:type="dcterms:W3CDTF">2016-02-08T21:00:00Z</dcterms:created>
  <dcterms:modified xsi:type="dcterms:W3CDTF">2016-02-08T21:00:00Z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